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871DB2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1E7A45C" w14:textId="7E70D17C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F5B655" wp14:editId="4EBDC67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EB106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E9920DB" w14:textId="7D8E88E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38E5DAE" w14:textId="56342F5C" w:rsidR="001B2ABD" w:rsidRDefault="00C42E6B" w:rsidP="001B2ABD">
            <w:pPr>
              <w:pStyle w:val="Title"/>
            </w:pPr>
            <w:r>
              <w:t>aamir mansuri</w:t>
            </w:r>
          </w:p>
          <w:p w14:paraId="17ACBA40" w14:textId="276D6037" w:rsidR="001B2ABD" w:rsidRDefault="001B2ABD" w:rsidP="001B2ABD">
            <w:pPr>
              <w:pStyle w:val="Subtitle"/>
            </w:pPr>
          </w:p>
        </w:tc>
      </w:tr>
      <w:tr w:rsidR="001B2ABD" w14:paraId="01BA16A4" w14:textId="77777777" w:rsidTr="001B2ABD">
        <w:tc>
          <w:tcPr>
            <w:tcW w:w="3600" w:type="dxa"/>
          </w:tcPr>
          <w:p w14:paraId="69234F4E" w14:textId="77777777" w:rsidR="00325CF1" w:rsidRPr="00325CF1" w:rsidRDefault="00325CF1" w:rsidP="00325CF1"/>
          <w:sdt>
            <w:sdtPr>
              <w:id w:val="-1711873194"/>
              <w:placeholder>
                <w:docPart w:val="9BDFD7A9E85D42CA8D6BD5E8F05AD6BC"/>
              </w:placeholder>
              <w:temporary/>
              <w:showingPlcHdr/>
              <w15:appearance w15:val="hidden"/>
            </w:sdtPr>
            <w:sdtContent>
              <w:p w14:paraId="10E98174" w14:textId="77777777" w:rsidR="00974ACD" w:rsidRDefault="00974ACD" w:rsidP="00974AC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096B6E" w14:textId="73B148E7" w:rsidR="00E40729" w:rsidRPr="00BC0061" w:rsidRDefault="00E40729" w:rsidP="00E40729">
            <w:pPr>
              <w:pStyle w:val="Heading4"/>
              <w:rPr>
                <w:sz w:val="24"/>
                <w:szCs w:val="32"/>
              </w:rPr>
            </w:pPr>
            <w:r w:rsidRPr="00BC0061">
              <w:rPr>
                <w:sz w:val="24"/>
                <w:szCs w:val="32"/>
              </w:rPr>
              <w:t xml:space="preserve">Age- </w:t>
            </w:r>
            <w:r w:rsidRPr="00BC0061">
              <w:rPr>
                <w:b w:val="0"/>
                <w:bCs/>
                <w:sz w:val="24"/>
                <w:szCs w:val="32"/>
              </w:rPr>
              <w:t>19</w:t>
            </w:r>
          </w:p>
          <w:p w14:paraId="136B3674" w14:textId="77777777" w:rsidR="00E40729" w:rsidRPr="00BC0061" w:rsidRDefault="00E40729" w:rsidP="00E40729">
            <w:pPr>
              <w:rPr>
                <w:sz w:val="24"/>
                <w:szCs w:val="32"/>
              </w:rPr>
            </w:pPr>
            <w:r w:rsidRPr="00BC0061">
              <w:rPr>
                <w:b/>
                <w:bCs/>
                <w:sz w:val="24"/>
                <w:szCs w:val="32"/>
              </w:rPr>
              <w:t xml:space="preserve">Gender- </w:t>
            </w:r>
            <w:r w:rsidRPr="00BC0061">
              <w:rPr>
                <w:sz w:val="24"/>
                <w:szCs w:val="32"/>
              </w:rPr>
              <w:t>Male</w:t>
            </w:r>
          </w:p>
          <w:p w14:paraId="43E56A88" w14:textId="5334C603" w:rsidR="00132E76" w:rsidRDefault="00E40729" w:rsidP="00132E76">
            <w:pPr>
              <w:rPr>
                <w:sz w:val="24"/>
                <w:szCs w:val="32"/>
              </w:rPr>
            </w:pPr>
            <w:r w:rsidRPr="00BC0061">
              <w:rPr>
                <w:b/>
                <w:bCs/>
                <w:sz w:val="24"/>
                <w:szCs w:val="32"/>
              </w:rPr>
              <w:t>DOB-</w:t>
            </w:r>
            <w:r w:rsidRPr="00BC0061">
              <w:rPr>
                <w:sz w:val="24"/>
                <w:szCs w:val="32"/>
              </w:rPr>
              <w:t xml:space="preserve"> 07/01/2004</w:t>
            </w:r>
          </w:p>
          <w:p w14:paraId="6D240B8B" w14:textId="77777777" w:rsidR="00132E76" w:rsidRPr="00132E76" w:rsidRDefault="00132E76" w:rsidP="00132E76">
            <w:pPr>
              <w:rPr>
                <w:sz w:val="24"/>
                <w:szCs w:val="32"/>
              </w:rPr>
            </w:pPr>
          </w:p>
          <w:p w14:paraId="745E6334" w14:textId="25C2F95F" w:rsidR="00C97FE7" w:rsidRDefault="00C97FE7" w:rsidP="00C97FE7">
            <w:pPr>
              <w:pStyle w:val="Heading3"/>
            </w:pPr>
            <w:r>
              <w:t>SK</w:t>
            </w:r>
            <w:r w:rsidRPr="00D5459D">
              <w:t>i</w:t>
            </w:r>
            <w:r>
              <w:t>LLS</w:t>
            </w:r>
          </w:p>
          <w:p w14:paraId="6C0ACD4E" w14:textId="62BE8CC6" w:rsidR="00132E76" w:rsidRDefault="00C97FE7" w:rsidP="00132E76">
            <w:pPr>
              <w:rPr>
                <w:sz w:val="24"/>
                <w:szCs w:val="32"/>
              </w:rPr>
            </w:pPr>
            <w:r w:rsidRPr="00C97FE7">
              <w:rPr>
                <w:sz w:val="24"/>
                <w:szCs w:val="32"/>
              </w:rPr>
              <w:t>Communication Skills</w:t>
            </w:r>
          </w:p>
          <w:p w14:paraId="73FC0118" w14:textId="77777777" w:rsidR="00132E76" w:rsidRPr="00132E76" w:rsidRDefault="00132E76" w:rsidP="00132E76">
            <w:pPr>
              <w:rPr>
                <w:sz w:val="24"/>
                <w:szCs w:val="32"/>
              </w:rPr>
            </w:pPr>
          </w:p>
          <w:p w14:paraId="219C03A4" w14:textId="53F05D7E" w:rsidR="00325CF1" w:rsidRDefault="00325CF1" w:rsidP="00325CF1">
            <w:pPr>
              <w:pStyle w:val="Heading3"/>
            </w:pPr>
            <w:r>
              <w:t xml:space="preserve">Coding </w:t>
            </w:r>
            <w:r w:rsidR="004D39EE">
              <w:t>Skills</w:t>
            </w:r>
          </w:p>
          <w:p w14:paraId="57DB0B48" w14:textId="094CB881" w:rsidR="00132E76" w:rsidRDefault="00325CF1" w:rsidP="00132E76">
            <w:pPr>
              <w:rPr>
                <w:sz w:val="24"/>
                <w:szCs w:val="32"/>
              </w:rPr>
            </w:pPr>
            <w:r w:rsidRPr="00325CF1">
              <w:rPr>
                <w:sz w:val="24"/>
                <w:szCs w:val="32"/>
              </w:rPr>
              <w:t>HTML</w:t>
            </w:r>
            <w:r>
              <w:t xml:space="preserve">, </w:t>
            </w:r>
            <w:r w:rsidRPr="00325CF1">
              <w:rPr>
                <w:sz w:val="24"/>
                <w:szCs w:val="32"/>
              </w:rPr>
              <w:t>CSS</w:t>
            </w:r>
            <w:r>
              <w:t xml:space="preserve">, </w:t>
            </w:r>
            <w:r w:rsidRPr="00325CF1">
              <w:rPr>
                <w:sz w:val="24"/>
                <w:szCs w:val="32"/>
              </w:rPr>
              <w:t>Java</w:t>
            </w:r>
            <w:r>
              <w:t xml:space="preserve"> </w:t>
            </w:r>
            <w:r w:rsidRPr="00325CF1">
              <w:rPr>
                <w:sz w:val="24"/>
                <w:szCs w:val="32"/>
              </w:rPr>
              <w:t>Script</w:t>
            </w:r>
          </w:p>
          <w:p w14:paraId="6F8880B5" w14:textId="77777777" w:rsidR="00132E76" w:rsidRDefault="00132E76" w:rsidP="00132E76"/>
          <w:p w14:paraId="520818BC" w14:textId="2E358FD1" w:rsidR="00C97FE7" w:rsidRDefault="00C97FE7" w:rsidP="00C97FE7">
            <w:pPr>
              <w:pStyle w:val="Heading3"/>
            </w:pPr>
            <w:r w:rsidRPr="00D5459D">
              <w:t>l</w:t>
            </w:r>
            <w:r>
              <w:t>ANGUAGE</w:t>
            </w:r>
          </w:p>
          <w:p w14:paraId="025613DF" w14:textId="77777777" w:rsidR="00C97FE7" w:rsidRPr="00C97FE7" w:rsidRDefault="00C97FE7" w:rsidP="00C97FE7">
            <w:pPr>
              <w:rPr>
                <w:sz w:val="24"/>
                <w:szCs w:val="32"/>
              </w:rPr>
            </w:pPr>
            <w:r w:rsidRPr="00C97FE7">
              <w:rPr>
                <w:sz w:val="24"/>
                <w:szCs w:val="32"/>
              </w:rPr>
              <w:t>English</w:t>
            </w:r>
          </w:p>
          <w:p w14:paraId="59DB86A1" w14:textId="55C8B73D" w:rsidR="00325CF1" w:rsidRPr="00C97FE7" w:rsidRDefault="00C97FE7" w:rsidP="00C97FE7">
            <w:pPr>
              <w:rPr>
                <w:sz w:val="24"/>
                <w:szCs w:val="32"/>
              </w:rPr>
            </w:pPr>
            <w:r w:rsidRPr="00C97FE7">
              <w:rPr>
                <w:sz w:val="24"/>
                <w:szCs w:val="32"/>
              </w:rPr>
              <w:t>Hindi</w:t>
            </w:r>
          </w:p>
          <w:p w14:paraId="75B7FB6E" w14:textId="77777777" w:rsidR="00132E76" w:rsidRDefault="00132E76" w:rsidP="00036450"/>
          <w:sdt>
            <w:sdtPr>
              <w:id w:val="-1954003311"/>
              <w:placeholder>
                <w:docPart w:val="E2878BF5BD1A459D9F1D27C80613D626"/>
              </w:placeholder>
              <w:temporary/>
              <w:showingPlcHdr/>
              <w15:appearance w15:val="hidden"/>
            </w:sdtPr>
            <w:sdtContent>
              <w:p w14:paraId="1E36F33E" w14:textId="77777777" w:rsidR="00036450" w:rsidRPr="00CB0055" w:rsidRDefault="00CB0055" w:rsidP="00CB0055">
                <w:pPr>
                  <w:pStyle w:val="Heading3"/>
                </w:pPr>
                <w:r w:rsidRPr="00BC0061">
                  <w:t>Contact</w:t>
                </w:r>
              </w:p>
            </w:sdtContent>
          </w:sdt>
          <w:sdt>
            <w:sdtPr>
              <w:rPr>
                <w:b/>
                <w:bCs/>
                <w:sz w:val="20"/>
                <w:szCs w:val="24"/>
              </w:rPr>
              <w:id w:val="1111563247"/>
              <w:placeholder>
                <w:docPart w:val="7269D04457E94CF8B750F4D1E62A00A8"/>
              </w:placeholder>
              <w:temporary/>
              <w:showingPlcHdr/>
              <w15:appearance w15:val="hidden"/>
            </w:sdtPr>
            <w:sdtContent>
              <w:p w14:paraId="3D1E5F26" w14:textId="77777777" w:rsidR="004D3011" w:rsidRPr="00BC0061" w:rsidRDefault="004D3011" w:rsidP="004D3011">
                <w:pPr>
                  <w:rPr>
                    <w:b/>
                    <w:bCs/>
                    <w:sz w:val="20"/>
                    <w:szCs w:val="24"/>
                  </w:rPr>
                </w:pPr>
                <w:r w:rsidRPr="00BC0061">
                  <w:rPr>
                    <w:b/>
                    <w:bCs/>
                    <w:sz w:val="28"/>
                    <w:szCs w:val="28"/>
                  </w:rPr>
                  <w:t>PHONE:</w:t>
                </w:r>
              </w:p>
            </w:sdtContent>
          </w:sdt>
          <w:p w14:paraId="51351589" w14:textId="367EFB2A" w:rsidR="004D3011" w:rsidRPr="00BC0061" w:rsidRDefault="00F547FD" w:rsidP="004D3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+91 9</w:t>
            </w:r>
            <w:r w:rsidR="00A762A7" w:rsidRPr="00BC0061">
              <w:rPr>
                <w:sz w:val="24"/>
                <w:szCs w:val="24"/>
              </w:rPr>
              <w:t>340475748</w:t>
            </w:r>
          </w:p>
          <w:p w14:paraId="5BA6408E" w14:textId="77777777" w:rsidR="00132E76" w:rsidRDefault="00132E76" w:rsidP="004D3011">
            <w:pPr>
              <w:rPr>
                <w:sz w:val="24"/>
                <w:szCs w:val="32"/>
              </w:rPr>
            </w:pPr>
          </w:p>
          <w:p w14:paraId="7D699660" w14:textId="77777777" w:rsidR="00132E76" w:rsidRPr="00BC0061" w:rsidRDefault="00132E76" w:rsidP="004D3011">
            <w:pPr>
              <w:rPr>
                <w:sz w:val="24"/>
                <w:szCs w:val="32"/>
              </w:rPr>
            </w:pPr>
          </w:p>
          <w:sdt>
            <w:sdtPr>
              <w:rPr>
                <w:sz w:val="24"/>
                <w:szCs w:val="32"/>
              </w:rPr>
              <w:id w:val="-240260293"/>
              <w:placeholder>
                <w:docPart w:val="2355E79D38E84CD48AED35C986300737"/>
              </w:placeholder>
              <w:temporary/>
              <w:showingPlcHdr/>
              <w15:appearance w15:val="hidden"/>
            </w:sdtPr>
            <w:sdtEndPr>
              <w:rPr>
                <w:sz w:val="18"/>
                <w:szCs w:val="22"/>
              </w:rPr>
            </w:sdtEndPr>
            <w:sdtContent>
              <w:p w14:paraId="4E68250B" w14:textId="77777777" w:rsidR="004D3011" w:rsidRDefault="004D3011" w:rsidP="004D3011">
                <w:r w:rsidRPr="00BC0061">
                  <w:rPr>
                    <w:b/>
                    <w:bCs/>
                    <w:sz w:val="28"/>
                    <w:szCs w:val="36"/>
                  </w:rPr>
                  <w:t>EMAIL:</w:t>
                </w:r>
              </w:p>
            </w:sdtContent>
          </w:sdt>
          <w:p w14:paraId="0C61E4C6" w14:textId="7714D45E" w:rsidR="00036450" w:rsidRPr="00BC0061" w:rsidRDefault="00A762A7" w:rsidP="004D3011">
            <w:pPr>
              <w:rPr>
                <w:rStyle w:val="Hyperlink"/>
                <w:sz w:val="24"/>
                <w:szCs w:val="24"/>
              </w:rPr>
            </w:pPr>
            <w:r w:rsidRPr="00BC0061">
              <w:rPr>
                <w:sz w:val="24"/>
                <w:szCs w:val="24"/>
              </w:rPr>
              <w:t>am8188515@gmail.com</w:t>
            </w:r>
          </w:p>
          <w:p w14:paraId="4008FF2F" w14:textId="4F92EEC2" w:rsidR="004D3011" w:rsidRPr="004D3011" w:rsidRDefault="004D3011" w:rsidP="00A21810">
            <w:pPr>
              <w:pStyle w:val="Heading3"/>
            </w:pPr>
          </w:p>
        </w:tc>
        <w:tc>
          <w:tcPr>
            <w:tcW w:w="720" w:type="dxa"/>
          </w:tcPr>
          <w:p w14:paraId="3432944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617FA3C" w14:textId="0BC7D0D2" w:rsidR="00F547FD" w:rsidRDefault="00A21810" w:rsidP="00036450">
            <w:pPr>
              <w:pStyle w:val="Heading2"/>
              <w:rPr>
                <w:sz w:val="28"/>
                <w:szCs w:val="32"/>
              </w:rPr>
            </w:pPr>
            <w:r w:rsidRPr="00BC0061">
              <w:rPr>
                <w:sz w:val="28"/>
                <w:szCs w:val="32"/>
              </w:rPr>
              <w:t xml:space="preserve">Internship for- </w:t>
            </w:r>
            <w:r w:rsidR="008A157A">
              <w:rPr>
                <w:sz w:val="28"/>
                <w:szCs w:val="32"/>
              </w:rPr>
              <w:t>Web Development</w:t>
            </w:r>
          </w:p>
          <w:p w14:paraId="2B79D198" w14:textId="4F933498" w:rsidR="007770BD" w:rsidRPr="007770BD" w:rsidRDefault="007770BD" w:rsidP="007770BD"/>
          <w:p w14:paraId="28B66C61" w14:textId="0007F02C" w:rsidR="00036450" w:rsidRPr="00BC0061" w:rsidRDefault="00A21810" w:rsidP="00036450">
            <w:pPr>
              <w:pStyle w:val="Heading2"/>
              <w:rPr>
                <w:sz w:val="28"/>
                <w:szCs w:val="28"/>
              </w:rPr>
            </w:pPr>
            <w:r w:rsidRPr="00BC0061">
              <w:rPr>
                <w:sz w:val="28"/>
                <w:szCs w:val="28"/>
              </w:rPr>
              <w:t>Education</w:t>
            </w:r>
          </w:p>
          <w:p w14:paraId="6A00ABC6" w14:textId="6A986939" w:rsidR="004D3011" w:rsidRPr="00BC0061" w:rsidRDefault="00B5422C" w:rsidP="00114E16">
            <w:pPr>
              <w:pStyle w:val="Heading4"/>
              <w:rPr>
                <w:b w:val="0"/>
                <w:sz w:val="24"/>
                <w:szCs w:val="24"/>
                <w:vertAlign w:val="superscript"/>
              </w:rPr>
            </w:pPr>
            <w:r w:rsidRPr="003B5D1F">
              <w:rPr>
                <w:b w:val="0"/>
                <w:sz w:val="24"/>
                <w:szCs w:val="24"/>
              </w:rPr>
              <w:t>U</w:t>
            </w:r>
            <w:r w:rsidR="00FF4418" w:rsidRPr="003B5D1F">
              <w:rPr>
                <w:b w:val="0"/>
                <w:sz w:val="24"/>
                <w:szCs w:val="24"/>
              </w:rPr>
              <w:t>nique P</w:t>
            </w:r>
            <w:r w:rsidR="001F6422" w:rsidRPr="003B5D1F">
              <w:rPr>
                <w:b w:val="0"/>
                <w:sz w:val="24"/>
                <w:szCs w:val="24"/>
              </w:rPr>
              <w:t>ublic High School</w:t>
            </w:r>
            <w:r w:rsidR="001F6422">
              <w:rPr>
                <w:bCs/>
                <w:sz w:val="24"/>
                <w:szCs w:val="24"/>
              </w:rPr>
              <w:t xml:space="preserve"> -</w:t>
            </w:r>
            <w:r w:rsidR="00114E16" w:rsidRPr="00BC0061">
              <w:rPr>
                <w:bCs/>
                <w:sz w:val="24"/>
                <w:szCs w:val="24"/>
              </w:rPr>
              <w:t>10</w:t>
            </w:r>
            <w:r w:rsidR="00114E16" w:rsidRPr="00BC0061">
              <w:rPr>
                <w:bCs/>
                <w:sz w:val="24"/>
                <w:szCs w:val="24"/>
                <w:vertAlign w:val="superscript"/>
              </w:rPr>
              <w:t xml:space="preserve">th- </w:t>
            </w:r>
            <w:r w:rsidR="00114E16" w:rsidRPr="00BC0061">
              <w:rPr>
                <w:b w:val="0"/>
                <w:sz w:val="24"/>
                <w:szCs w:val="24"/>
              </w:rPr>
              <w:t>69%</w:t>
            </w:r>
            <w:r w:rsidR="00114E16" w:rsidRPr="00BC0061">
              <w:rPr>
                <w:bCs/>
                <w:sz w:val="24"/>
                <w:szCs w:val="24"/>
              </w:rPr>
              <w:t xml:space="preserve"> </w:t>
            </w:r>
            <w:r w:rsidR="003D0BFC">
              <w:rPr>
                <w:bCs/>
                <w:sz w:val="24"/>
                <w:szCs w:val="24"/>
              </w:rPr>
              <w:t xml:space="preserve"> </w:t>
            </w:r>
            <w:r w:rsidR="00114E16" w:rsidRPr="00BC0061">
              <w:rPr>
                <w:bCs/>
                <w:sz w:val="24"/>
                <w:szCs w:val="24"/>
              </w:rPr>
              <w:t xml:space="preserve">  Year-</w:t>
            </w:r>
            <w:r w:rsidR="00114E16" w:rsidRPr="00BC0061">
              <w:rPr>
                <w:b w:val="0"/>
                <w:sz w:val="24"/>
                <w:szCs w:val="24"/>
              </w:rPr>
              <w:t>2020</w:t>
            </w:r>
          </w:p>
          <w:p w14:paraId="36CAB4BB" w14:textId="5252C9D3" w:rsidR="004D3011" w:rsidRPr="00BC0061" w:rsidRDefault="001F6422" w:rsidP="00036450">
            <w:pPr>
              <w:rPr>
                <w:sz w:val="24"/>
                <w:szCs w:val="24"/>
              </w:rPr>
            </w:pPr>
            <w:r w:rsidRPr="003B5D1F">
              <w:rPr>
                <w:sz w:val="24"/>
                <w:szCs w:val="24"/>
              </w:rPr>
              <w:t xml:space="preserve">Bharat Mata Higher Secondary </w:t>
            </w:r>
            <w:r w:rsidR="005312FC" w:rsidRPr="003B5D1F">
              <w:rPr>
                <w:sz w:val="24"/>
                <w:szCs w:val="24"/>
              </w:rPr>
              <w:t>School</w:t>
            </w:r>
            <w:r w:rsidR="009C59A8">
              <w:rPr>
                <w:b/>
                <w:bCs/>
                <w:sz w:val="24"/>
                <w:szCs w:val="24"/>
              </w:rPr>
              <w:t xml:space="preserve"> </w:t>
            </w:r>
            <w:r w:rsidR="003B5D1F">
              <w:rPr>
                <w:b/>
                <w:bCs/>
                <w:sz w:val="24"/>
                <w:szCs w:val="24"/>
              </w:rPr>
              <w:t>-</w:t>
            </w:r>
            <w:r w:rsidR="00114E16" w:rsidRPr="00BC0061">
              <w:rPr>
                <w:b/>
                <w:bCs/>
                <w:sz w:val="24"/>
                <w:szCs w:val="24"/>
              </w:rPr>
              <w:t>12</w:t>
            </w:r>
            <w:r w:rsidR="00114E16" w:rsidRPr="00BC0061">
              <w:rPr>
                <w:b/>
                <w:bCs/>
                <w:sz w:val="24"/>
                <w:szCs w:val="24"/>
                <w:vertAlign w:val="superscript"/>
              </w:rPr>
              <w:t xml:space="preserve">th- </w:t>
            </w:r>
            <w:r w:rsidR="00114E16" w:rsidRPr="00BC0061">
              <w:rPr>
                <w:sz w:val="24"/>
                <w:szCs w:val="24"/>
              </w:rPr>
              <w:t>71%</w:t>
            </w:r>
            <w:r w:rsidR="00114E16" w:rsidRPr="00BC0061">
              <w:rPr>
                <w:b/>
                <w:bCs/>
                <w:sz w:val="24"/>
                <w:szCs w:val="24"/>
              </w:rPr>
              <w:t xml:space="preserve"> </w:t>
            </w:r>
            <w:r w:rsidR="005312FC">
              <w:rPr>
                <w:b/>
                <w:bCs/>
                <w:sz w:val="24"/>
                <w:szCs w:val="24"/>
              </w:rPr>
              <w:t xml:space="preserve"> </w:t>
            </w:r>
            <w:r w:rsidR="00114E16" w:rsidRPr="00BC0061">
              <w:rPr>
                <w:b/>
                <w:bCs/>
                <w:sz w:val="24"/>
                <w:szCs w:val="24"/>
              </w:rPr>
              <w:t>Year-</w:t>
            </w:r>
            <w:r w:rsidR="00114E16" w:rsidRPr="00BC0061">
              <w:rPr>
                <w:sz w:val="24"/>
                <w:szCs w:val="24"/>
              </w:rPr>
              <w:t>2022</w:t>
            </w:r>
          </w:p>
          <w:p w14:paraId="5D7874B4" w14:textId="77777777" w:rsidR="00E87C10" w:rsidRDefault="00E87C10" w:rsidP="00BF7EA8">
            <w:pPr>
              <w:jc w:val="both"/>
              <w:rPr>
                <w:sz w:val="24"/>
                <w:szCs w:val="24"/>
              </w:rPr>
            </w:pPr>
          </w:p>
          <w:p w14:paraId="728243F7" w14:textId="0E6B09A1" w:rsidR="00114E16" w:rsidRPr="00E87C10" w:rsidRDefault="00EE1AAF" w:rsidP="00BF7EA8">
            <w:pPr>
              <w:jc w:val="both"/>
              <w:rPr>
                <w:b/>
                <w:bCs/>
                <w:sz w:val="24"/>
                <w:szCs w:val="24"/>
              </w:rPr>
            </w:pPr>
            <w:r w:rsidRPr="00E87C10">
              <w:rPr>
                <w:sz w:val="24"/>
                <w:szCs w:val="24"/>
              </w:rPr>
              <w:t>LNCT UNIVERSITY</w:t>
            </w:r>
            <w:r w:rsidR="00E87C10" w:rsidRPr="00E87C10">
              <w:rPr>
                <w:sz w:val="24"/>
                <w:szCs w:val="24"/>
              </w:rPr>
              <w:t xml:space="preserve"> </w:t>
            </w:r>
            <w:r w:rsidR="00114E16" w:rsidRPr="00E87C10">
              <w:rPr>
                <w:sz w:val="24"/>
                <w:szCs w:val="24"/>
              </w:rPr>
              <w:t>BCA</w:t>
            </w:r>
            <w:r w:rsidR="00684FC7" w:rsidRPr="00E87C10">
              <w:rPr>
                <w:sz w:val="24"/>
                <w:szCs w:val="24"/>
              </w:rPr>
              <w:t xml:space="preserve"> 1st </w:t>
            </w:r>
            <w:r w:rsidR="00325CF1">
              <w:rPr>
                <w:sz w:val="24"/>
                <w:szCs w:val="24"/>
              </w:rPr>
              <w:t>Year</w:t>
            </w:r>
            <w:r w:rsidR="00684FC7" w:rsidRPr="00E87C10">
              <w:rPr>
                <w:sz w:val="24"/>
                <w:szCs w:val="24"/>
              </w:rPr>
              <w:t>-</w:t>
            </w:r>
            <w:r w:rsidR="00684FC7" w:rsidRPr="00BC0061">
              <w:rPr>
                <w:b/>
                <w:bCs/>
                <w:sz w:val="24"/>
                <w:szCs w:val="24"/>
              </w:rPr>
              <w:t xml:space="preserve"> </w:t>
            </w:r>
            <w:r w:rsidR="00325CF1">
              <w:rPr>
                <w:sz w:val="24"/>
                <w:szCs w:val="24"/>
              </w:rPr>
              <w:t>7.04</w:t>
            </w:r>
            <w:r w:rsidR="006F4455" w:rsidRPr="00BC0061">
              <w:rPr>
                <w:sz w:val="24"/>
                <w:szCs w:val="24"/>
              </w:rPr>
              <w:t xml:space="preserve"> </w:t>
            </w:r>
            <w:r w:rsidR="00325CF1">
              <w:rPr>
                <w:sz w:val="24"/>
                <w:szCs w:val="24"/>
              </w:rPr>
              <w:t>S</w:t>
            </w:r>
            <w:r w:rsidR="006F4455" w:rsidRPr="00BC0061">
              <w:rPr>
                <w:sz w:val="24"/>
                <w:szCs w:val="24"/>
              </w:rPr>
              <w:t>GPA</w:t>
            </w:r>
          </w:p>
          <w:p w14:paraId="7C0CF369" w14:textId="7D141F75" w:rsidR="00D55C0D" w:rsidRPr="00BC0061" w:rsidRDefault="00E0465F" w:rsidP="00D55C0D">
            <w:pPr>
              <w:pStyle w:val="Heading2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Certifications</w:t>
            </w:r>
          </w:p>
          <w:p w14:paraId="6C7FEC9D" w14:textId="79919432" w:rsidR="00A87965" w:rsidRPr="00A87965" w:rsidRDefault="00A02E85" w:rsidP="00A2181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Awarded by </w:t>
            </w:r>
            <w:r w:rsidR="007B4F7C">
              <w:rPr>
                <w:sz w:val="24"/>
                <w:szCs w:val="32"/>
              </w:rPr>
              <w:t xml:space="preserve">First Prize in Slow Cycle Race in Class </w:t>
            </w:r>
            <w:r w:rsidR="00757067">
              <w:rPr>
                <w:sz w:val="24"/>
                <w:szCs w:val="32"/>
              </w:rPr>
              <w:t>9</w:t>
            </w:r>
            <w:r w:rsidR="009F3271">
              <w:rPr>
                <w:sz w:val="24"/>
                <w:szCs w:val="32"/>
                <w:vertAlign w:val="superscript"/>
              </w:rPr>
              <w:t>th</w:t>
            </w:r>
            <w:r w:rsidR="00A87965">
              <w:rPr>
                <w:sz w:val="24"/>
                <w:szCs w:val="32"/>
                <w:vertAlign w:val="superscript"/>
              </w:rPr>
              <w:t xml:space="preserve"> </w:t>
            </w:r>
            <w:r w:rsidR="00A87965">
              <w:rPr>
                <w:sz w:val="24"/>
                <w:szCs w:val="32"/>
              </w:rPr>
              <w:t>in the Year 2018-19</w:t>
            </w:r>
          </w:p>
          <w:p w14:paraId="44826A4D" w14:textId="6AD880A6" w:rsidR="00757067" w:rsidRPr="00A87965" w:rsidRDefault="00757067" w:rsidP="00A2181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Awarded by First Prize in Uniform Competition </w:t>
            </w:r>
            <w:r w:rsidR="00C84633">
              <w:rPr>
                <w:sz w:val="24"/>
                <w:szCs w:val="32"/>
              </w:rPr>
              <w:t>in Class 10</w:t>
            </w:r>
            <w:r w:rsidR="00C84633" w:rsidRPr="00C84633">
              <w:rPr>
                <w:sz w:val="24"/>
                <w:szCs w:val="32"/>
                <w:vertAlign w:val="superscript"/>
              </w:rPr>
              <w:t>th</w:t>
            </w:r>
            <w:r w:rsidR="00992694">
              <w:rPr>
                <w:sz w:val="24"/>
                <w:szCs w:val="32"/>
                <w:vertAlign w:val="superscript"/>
              </w:rPr>
              <w:t xml:space="preserve"> </w:t>
            </w:r>
            <w:r w:rsidR="00992694">
              <w:rPr>
                <w:sz w:val="24"/>
                <w:szCs w:val="32"/>
              </w:rPr>
              <w:t>in the Year 2019-20</w:t>
            </w:r>
          </w:p>
          <w:p w14:paraId="798652E2" w14:textId="77777777" w:rsidR="00C84633" w:rsidRDefault="00C84633" w:rsidP="00A21810">
            <w:pPr>
              <w:rPr>
                <w:sz w:val="24"/>
                <w:szCs w:val="32"/>
              </w:rPr>
            </w:pPr>
          </w:p>
          <w:p w14:paraId="2D92362F" w14:textId="477FC936" w:rsidR="0041674A" w:rsidRDefault="003A3505" w:rsidP="00A2181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BB13C4" wp14:editId="57BED15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234950</wp:posOffset>
                      </wp:positionV>
                      <wp:extent cx="4000500" cy="0"/>
                      <wp:effectExtent l="0" t="0" r="0" b="0"/>
                      <wp:wrapNone/>
                      <wp:docPr id="8352915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5A837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8.5pt" to="313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="00DC36A6">
              <w:rPr>
                <w:b/>
                <w:bCs/>
                <w:sz w:val="28"/>
                <w:szCs w:val="28"/>
              </w:rPr>
              <w:t>HOBBIES</w:t>
            </w:r>
          </w:p>
          <w:p w14:paraId="3A28EAA9" w14:textId="2378021D" w:rsidR="000366A9" w:rsidRDefault="000366A9" w:rsidP="000366A9"/>
          <w:p w14:paraId="4CB86C11" w14:textId="77777777" w:rsidR="00C673BD" w:rsidRDefault="00DF65E8" w:rsidP="000366A9">
            <w:pPr>
              <w:rPr>
                <w:sz w:val="24"/>
                <w:szCs w:val="32"/>
              </w:rPr>
            </w:pPr>
            <w:r w:rsidRPr="00DF65E8">
              <w:rPr>
                <w:sz w:val="24"/>
                <w:szCs w:val="32"/>
              </w:rPr>
              <w:t>Travelling</w:t>
            </w:r>
            <w:r>
              <w:rPr>
                <w:sz w:val="24"/>
                <w:szCs w:val="32"/>
              </w:rPr>
              <w:t xml:space="preserve"> </w:t>
            </w:r>
          </w:p>
          <w:p w14:paraId="7B7C9E2C" w14:textId="15572F25" w:rsidR="00E0465F" w:rsidRDefault="00C673BD" w:rsidP="000366A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Hearing Songs</w:t>
            </w:r>
          </w:p>
          <w:p w14:paraId="3363251A" w14:textId="634F14BA" w:rsidR="00E912CA" w:rsidRPr="00DF65E8" w:rsidRDefault="00E912CA" w:rsidP="000366A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Watching Movies </w:t>
            </w:r>
          </w:p>
          <w:p w14:paraId="370408A3" w14:textId="15D99358" w:rsidR="00D55C0D" w:rsidRPr="002B3304" w:rsidRDefault="00D55C0D" w:rsidP="002B3304">
            <w:pPr>
              <w:pStyle w:val="Heading2"/>
              <w:rPr>
                <w:sz w:val="28"/>
                <w:szCs w:val="32"/>
              </w:rPr>
            </w:pPr>
            <w:r w:rsidRPr="00BC0061">
              <w:rPr>
                <w:sz w:val="28"/>
                <w:szCs w:val="32"/>
              </w:rPr>
              <w:t>address</w:t>
            </w:r>
          </w:p>
          <w:p w14:paraId="568587FC" w14:textId="38166970" w:rsidR="00D55C0D" w:rsidRDefault="00D55C0D" w:rsidP="00D55C0D">
            <w:pPr>
              <w:rPr>
                <w:sz w:val="24"/>
                <w:szCs w:val="32"/>
              </w:rPr>
            </w:pPr>
            <w:r w:rsidRPr="00BC0061">
              <w:rPr>
                <w:sz w:val="24"/>
                <w:szCs w:val="32"/>
              </w:rPr>
              <w:t>Chapiheda Road Nalkheda,</w:t>
            </w:r>
            <w:r w:rsidR="00C30383">
              <w:rPr>
                <w:sz w:val="24"/>
                <w:szCs w:val="32"/>
              </w:rPr>
              <w:t xml:space="preserve"> Near BSNL Tower,</w:t>
            </w:r>
            <w:r w:rsidR="00BE7B3E">
              <w:rPr>
                <w:sz w:val="24"/>
                <w:szCs w:val="32"/>
              </w:rPr>
              <w:t xml:space="preserve"> T</w:t>
            </w:r>
            <w:r w:rsidR="00F42A20">
              <w:rPr>
                <w:sz w:val="24"/>
                <w:szCs w:val="32"/>
              </w:rPr>
              <w:t>ehsil Nalkheda,</w:t>
            </w:r>
            <w:r w:rsidRPr="00BC0061">
              <w:rPr>
                <w:sz w:val="24"/>
                <w:szCs w:val="32"/>
              </w:rPr>
              <w:t xml:space="preserve"> Distt.-Agar Malwa</w:t>
            </w:r>
            <w:r>
              <w:rPr>
                <w:sz w:val="24"/>
                <w:szCs w:val="32"/>
              </w:rPr>
              <w:t xml:space="preserve"> (</w:t>
            </w:r>
            <w:r w:rsidRPr="00BC0061">
              <w:rPr>
                <w:sz w:val="24"/>
                <w:szCs w:val="32"/>
              </w:rPr>
              <w:t>M</w:t>
            </w:r>
            <w:r>
              <w:rPr>
                <w:sz w:val="24"/>
                <w:szCs w:val="32"/>
              </w:rPr>
              <w:t>.</w:t>
            </w:r>
            <w:r w:rsidRPr="00BC0061">
              <w:rPr>
                <w:sz w:val="24"/>
                <w:szCs w:val="32"/>
              </w:rPr>
              <w:t>P</w:t>
            </w:r>
            <w:r>
              <w:rPr>
                <w:sz w:val="24"/>
                <w:szCs w:val="32"/>
              </w:rPr>
              <w:t>.)465445</w:t>
            </w:r>
          </w:p>
          <w:p w14:paraId="0AE6A784" w14:textId="5BBEC562" w:rsidR="003A3505" w:rsidRPr="00D55C0D" w:rsidRDefault="003A3505" w:rsidP="00A21810">
            <w:pPr>
              <w:rPr>
                <w:b/>
                <w:bCs/>
                <w:sz w:val="28"/>
                <w:szCs w:val="28"/>
              </w:rPr>
            </w:pPr>
          </w:p>
          <w:p w14:paraId="3BF46016" w14:textId="77777777" w:rsidR="00F547FD" w:rsidRDefault="00F547FD" w:rsidP="00A21810">
            <w:pPr>
              <w:rPr>
                <w:sz w:val="24"/>
                <w:szCs w:val="24"/>
              </w:rPr>
            </w:pPr>
          </w:p>
          <w:p w14:paraId="7F267742" w14:textId="2EB9F027" w:rsidR="00F547FD" w:rsidRPr="003A3505" w:rsidRDefault="00F547FD" w:rsidP="00A2181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034833" w14:textId="29D6DF76" w:rsidR="00D73EE1" w:rsidRDefault="00D73EE1" w:rsidP="000C45FF">
      <w:pPr>
        <w:tabs>
          <w:tab w:val="left" w:pos="990"/>
        </w:tabs>
      </w:pPr>
    </w:p>
    <w:sectPr w:rsidR="00D73EE1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A898" w14:textId="77777777" w:rsidR="00275E6B" w:rsidRDefault="00275E6B" w:rsidP="000C45FF">
      <w:r>
        <w:separator/>
      </w:r>
    </w:p>
  </w:endnote>
  <w:endnote w:type="continuationSeparator" w:id="0">
    <w:p w14:paraId="09236DBC" w14:textId="77777777" w:rsidR="00275E6B" w:rsidRDefault="00275E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20E3" w14:textId="77777777" w:rsidR="00275E6B" w:rsidRDefault="00275E6B" w:rsidP="000C45FF">
      <w:r>
        <w:separator/>
      </w:r>
    </w:p>
  </w:footnote>
  <w:footnote w:type="continuationSeparator" w:id="0">
    <w:p w14:paraId="4C37367E" w14:textId="77777777" w:rsidR="00275E6B" w:rsidRDefault="00275E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7A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2D81A" wp14:editId="6A19601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76"/>
    <w:rsid w:val="000260EB"/>
    <w:rsid w:val="00036450"/>
    <w:rsid w:val="000366A9"/>
    <w:rsid w:val="00094499"/>
    <w:rsid w:val="000C45FF"/>
    <w:rsid w:val="000E3FD1"/>
    <w:rsid w:val="00112054"/>
    <w:rsid w:val="00114E16"/>
    <w:rsid w:val="001317D8"/>
    <w:rsid w:val="00132E76"/>
    <w:rsid w:val="001525E1"/>
    <w:rsid w:val="00172AB6"/>
    <w:rsid w:val="00180329"/>
    <w:rsid w:val="0019001F"/>
    <w:rsid w:val="001A4318"/>
    <w:rsid w:val="001A74A5"/>
    <w:rsid w:val="001B2ABD"/>
    <w:rsid w:val="001E0391"/>
    <w:rsid w:val="001E1759"/>
    <w:rsid w:val="001F1ECC"/>
    <w:rsid w:val="001F6422"/>
    <w:rsid w:val="002400EB"/>
    <w:rsid w:val="00256CF7"/>
    <w:rsid w:val="00270AE3"/>
    <w:rsid w:val="00275E6B"/>
    <w:rsid w:val="00281FD5"/>
    <w:rsid w:val="002B3304"/>
    <w:rsid w:val="0030481B"/>
    <w:rsid w:val="003156FC"/>
    <w:rsid w:val="003254B5"/>
    <w:rsid w:val="00325CF1"/>
    <w:rsid w:val="0037121F"/>
    <w:rsid w:val="00373058"/>
    <w:rsid w:val="003910D8"/>
    <w:rsid w:val="003A3505"/>
    <w:rsid w:val="003A6B7D"/>
    <w:rsid w:val="003B052B"/>
    <w:rsid w:val="003B06CA"/>
    <w:rsid w:val="003B5D1F"/>
    <w:rsid w:val="003D0BFC"/>
    <w:rsid w:val="004048FB"/>
    <w:rsid w:val="004071FC"/>
    <w:rsid w:val="0041674A"/>
    <w:rsid w:val="00420B7E"/>
    <w:rsid w:val="00445947"/>
    <w:rsid w:val="004813B3"/>
    <w:rsid w:val="0048479B"/>
    <w:rsid w:val="00496591"/>
    <w:rsid w:val="004C63E4"/>
    <w:rsid w:val="004D3011"/>
    <w:rsid w:val="004D39EE"/>
    <w:rsid w:val="004E0776"/>
    <w:rsid w:val="004E0EA5"/>
    <w:rsid w:val="005262AC"/>
    <w:rsid w:val="005312FC"/>
    <w:rsid w:val="005E39D5"/>
    <w:rsid w:val="00600670"/>
    <w:rsid w:val="0062123A"/>
    <w:rsid w:val="00646E75"/>
    <w:rsid w:val="006771D0"/>
    <w:rsid w:val="00684FC7"/>
    <w:rsid w:val="006F4455"/>
    <w:rsid w:val="00715FCB"/>
    <w:rsid w:val="00743101"/>
    <w:rsid w:val="00757067"/>
    <w:rsid w:val="00764C9F"/>
    <w:rsid w:val="007770BD"/>
    <w:rsid w:val="007775E1"/>
    <w:rsid w:val="007818E9"/>
    <w:rsid w:val="007867A0"/>
    <w:rsid w:val="007927F5"/>
    <w:rsid w:val="007B4F7C"/>
    <w:rsid w:val="00802CA0"/>
    <w:rsid w:val="008A157A"/>
    <w:rsid w:val="009260CD"/>
    <w:rsid w:val="00940A66"/>
    <w:rsid w:val="00952C25"/>
    <w:rsid w:val="00974ACD"/>
    <w:rsid w:val="00992694"/>
    <w:rsid w:val="009A6BB0"/>
    <w:rsid w:val="009C59A8"/>
    <w:rsid w:val="009D1CFE"/>
    <w:rsid w:val="009F3271"/>
    <w:rsid w:val="00A02E85"/>
    <w:rsid w:val="00A2118D"/>
    <w:rsid w:val="00A21810"/>
    <w:rsid w:val="00A762A7"/>
    <w:rsid w:val="00A87965"/>
    <w:rsid w:val="00AD0A50"/>
    <w:rsid w:val="00AD76E2"/>
    <w:rsid w:val="00B20152"/>
    <w:rsid w:val="00B359E4"/>
    <w:rsid w:val="00B5422C"/>
    <w:rsid w:val="00B56DBA"/>
    <w:rsid w:val="00B57D98"/>
    <w:rsid w:val="00B70850"/>
    <w:rsid w:val="00BC0061"/>
    <w:rsid w:val="00BE7B3E"/>
    <w:rsid w:val="00BF7EA8"/>
    <w:rsid w:val="00C066B6"/>
    <w:rsid w:val="00C30383"/>
    <w:rsid w:val="00C37BA1"/>
    <w:rsid w:val="00C42E6B"/>
    <w:rsid w:val="00C4674C"/>
    <w:rsid w:val="00C506CF"/>
    <w:rsid w:val="00C673BD"/>
    <w:rsid w:val="00C72BED"/>
    <w:rsid w:val="00C84633"/>
    <w:rsid w:val="00C9578B"/>
    <w:rsid w:val="00C97FE7"/>
    <w:rsid w:val="00CB0055"/>
    <w:rsid w:val="00CD5DA2"/>
    <w:rsid w:val="00D2522B"/>
    <w:rsid w:val="00D422DE"/>
    <w:rsid w:val="00D5459D"/>
    <w:rsid w:val="00D55C0D"/>
    <w:rsid w:val="00D73EE1"/>
    <w:rsid w:val="00D91573"/>
    <w:rsid w:val="00DA1F4D"/>
    <w:rsid w:val="00DC36A6"/>
    <w:rsid w:val="00DD172A"/>
    <w:rsid w:val="00DF65E8"/>
    <w:rsid w:val="00E0465F"/>
    <w:rsid w:val="00E25A26"/>
    <w:rsid w:val="00E40729"/>
    <w:rsid w:val="00E4381A"/>
    <w:rsid w:val="00E55D74"/>
    <w:rsid w:val="00E87C10"/>
    <w:rsid w:val="00E912CA"/>
    <w:rsid w:val="00EE1AAF"/>
    <w:rsid w:val="00F017F6"/>
    <w:rsid w:val="00F42A20"/>
    <w:rsid w:val="00F547FD"/>
    <w:rsid w:val="00F60274"/>
    <w:rsid w:val="00F77FB9"/>
    <w:rsid w:val="00F96F62"/>
    <w:rsid w:val="00FB068F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048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34\AppData\Local\Microsoft\Office\16.0\DTS\en-IN%7bCB004026-F801-46B1-91BE-466C42A19308%7d\%7bDAA7A361-F4B2-4CF5-8186-0F7613788EB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878BF5BD1A459D9F1D27C80613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66BB-8E04-4CDC-A005-CE8F489332E1}"/>
      </w:docPartPr>
      <w:docPartBody>
        <w:p w:rsidR="00635D8B" w:rsidRDefault="002D4AA5">
          <w:pPr>
            <w:pStyle w:val="E2878BF5BD1A459D9F1D27C80613D626"/>
          </w:pPr>
          <w:r w:rsidRPr="00CB0055">
            <w:t>Contact</w:t>
          </w:r>
        </w:p>
      </w:docPartBody>
    </w:docPart>
    <w:docPart>
      <w:docPartPr>
        <w:name w:val="7269D04457E94CF8B750F4D1E62A0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52DE-83EC-4557-A772-C3272B2DDF75}"/>
      </w:docPartPr>
      <w:docPartBody>
        <w:p w:rsidR="00635D8B" w:rsidRDefault="002D4AA5">
          <w:pPr>
            <w:pStyle w:val="7269D04457E94CF8B750F4D1E62A00A8"/>
          </w:pPr>
          <w:r w:rsidRPr="004D3011">
            <w:t>PHONE:</w:t>
          </w:r>
        </w:p>
      </w:docPartBody>
    </w:docPart>
    <w:docPart>
      <w:docPartPr>
        <w:name w:val="2355E79D38E84CD48AED35C98630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2339B-D18F-4888-BE15-14153F4FACE8}"/>
      </w:docPartPr>
      <w:docPartBody>
        <w:p w:rsidR="00635D8B" w:rsidRDefault="002D4AA5">
          <w:pPr>
            <w:pStyle w:val="2355E79D38E84CD48AED35C986300737"/>
          </w:pPr>
          <w:r w:rsidRPr="004D3011">
            <w:t>EMAIL:</w:t>
          </w:r>
        </w:p>
      </w:docPartBody>
    </w:docPart>
    <w:docPart>
      <w:docPartPr>
        <w:name w:val="9BDFD7A9E85D42CA8D6BD5E8F05AD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A2B92-8966-4463-98B8-9C56667E099A}"/>
      </w:docPartPr>
      <w:docPartBody>
        <w:p w:rsidR="009B0219" w:rsidRDefault="00635D8B" w:rsidP="00635D8B">
          <w:pPr>
            <w:pStyle w:val="9BDFD7A9E85D42CA8D6BD5E8F05AD6BC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A5"/>
    <w:rsid w:val="002D4AA5"/>
    <w:rsid w:val="002F1DBE"/>
    <w:rsid w:val="00450E25"/>
    <w:rsid w:val="00635D8B"/>
    <w:rsid w:val="006F66EB"/>
    <w:rsid w:val="006F7C01"/>
    <w:rsid w:val="009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FD7A9E85D42CA8D6BD5E8F05AD6BC">
    <w:name w:val="9BDFD7A9E85D42CA8D6BD5E8F05AD6BC"/>
    <w:rsid w:val="00635D8B"/>
  </w:style>
  <w:style w:type="paragraph" w:customStyle="1" w:styleId="E2878BF5BD1A459D9F1D27C80613D626">
    <w:name w:val="E2878BF5BD1A459D9F1D27C80613D626"/>
  </w:style>
  <w:style w:type="paragraph" w:customStyle="1" w:styleId="7269D04457E94CF8B750F4D1E62A00A8">
    <w:name w:val="7269D04457E94CF8B750F4D1E62A00A8"/>
  </w:style>
  <w:style w:type="paragraph" w:customStyle="1" w:styleId="2355E79D38E84CD48AED35C986300737">
    <w:name w:val="2355E79D38E84CD48AED35C98630073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{DAA7A361-F4B2-4CF5-8186-0F7613788EBA}tf00546271_win32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2023-07-05T02:48:00Z</dcterms:created>
  <dcterms:modified xsi:type="dcterms:W3CDTF">2023-12-18T10:22:00Z</dcterms:modified>
</cp:coreProperties>
</file>